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2591832"/>
        <w:docPartObj>
          <w:docPartGallery w:val="Cover Pages"/>
          <w:docPartUnique/>
        </w:docPartObj>
      </w:sdtPr>
      <w:sdtContent>
        <w:p w14:paraId="2A419FAC" w14:textId="19C6A846" w:rsidR="00B90473" w:rsidRDefault="00B904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748EA" wp14:editId="70D4F66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9CDEF60" w14:textId="4F76A168" w:rsidR="00B90473" w:rsidRPr="00B90473" w:rsidRDefault="00B9047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 w:rsidRPr="00B90473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Marco Ramirez 21032 | Josué Morales 21116</w:t>
                                    </w:r>
                                  </w:p>
                                </w:sdtContent>
                              </w:sdt>
                              <w:p w14:paraId="4C650DEA" w14:textId="77777777" w:rsidR="00B90473" w:rsidRPr="00B90473" w:rsidRDefault="00B9047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B9047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Pr="00B90473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Pr="00B9047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9748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9CDEF60" w14:textId="4F76A168" w:rsidR="00B90473" w:rsidRPr="00B90473" w:rsidRDefault="00B9047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B90473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Marco Ramirez 21032 | Josué Morales 21116</w:t>
                              </w:r>
                            </w:p>
                          </w:sdtContent>
                        </w:sdt>
                        <w:p w14:paraId="4C650DEA" w14:textId="77777777" w:rsidR="00B90473" w:rsidRPr="00B90473" w:rsidRDefault="00B9047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B9047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[Company Name]</w:t>
                              </w:r>
                            </w:sdtContent>
                          </w:sdt>
                          <w:r w:rsidRPr="00B90473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Pr="00B9047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4FE0196" wp14:editId="0F8F94B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618146D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8CCF5" wp14:editId="0DEB876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3B7112E" w14:textId="03D0A20B" w:rsidR="00B90473" w:rsidRPr="00B90473" w:rsidRDefault="00B9047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B9047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Laboratorio No.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Lato" w:eastAsia="Times New Roman" w:hAnsi="Lato" w:cs="Times New Roman"/>
                                    <w:color w:val="1B1B1B"/>
                                    <w:sz w:val="43"/>
                                    <w:szCs w:val="43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11AFD50" w14:textId="01D402C2" w:rsidR="00B90473" w:rsidRPr="00B90473" w:rsidRDefault="00B9047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B90473">
                                      <w:rPr>
                                        <w:rFonts w:ascii="Lato" w:eastAsia="Times New Roman" w:hAnsi="Lato" w:cs="Times New Roman"/>
                                        <w:color w:val="1B1B1B"/>
                                        <w:sz w:val="43"/>
                                        <w:szCs w:val="43"/>
                                        <w:lang w:val="es-ES"/>
                                      </w:rPr>
                                      <w:t xml:space="preserve">Esquemas de </w:t>
                                    </w:r>
                                    <w:r w:rsidRPr="00B90473">
                                      <w:rPr>
                                        <w:rFonts w:ascii="Lato" w:eastAsia="Times New Roman" w:hAnsi="Lato" w:cs="Times New Roman"/>
                                        <w:color w:val="1B1B1B"/>
                                        <w:sz w:val="43"/>
                                        <w:szCs w:val="43"/>
                                        <w:lang w:val="es-ES"/>
                                      </w:rPr>
                                      <w:t>detección</w:t>
                                    </w:r>
                                    <w:r w:rsidRPr="00B90473">
                                      <w:rPr>
                                        <w:rFonts w:ascii="Lato" w:eastAsia="Times New Roman" w:hAnsi="Lato" w:cs="Times New Roman"/>
                                        <w:color w:val="1B1B1B"/>
                                        <w:sz w:val="43"/>
                                        <w:szCs w:val="43"/>
                                        <w:lang w:val="es-ES"/>
                                      </w:rPr>
                                      <w:t xml:space="preserve"> y </w:t>
                                    </w:r>
                                    <w:r w:rsidRPr="00B90473">
                                      <w:rPr>
                                        <w:rFonts w:ascii="Lato" w:eastAsia="Times New Roman" w:hAnsi="Lato" w:cs="Times New Roman"/>
                                        <w:color w:val="1B1B1B"/>
                                        <w:sz w:val="43"/>
                                        <w:szCs w:val="43"/>
                                        <w:lang w:val="es-ES"/>
                                      </w:rPr>
                                      <w:t>corrección: Parte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48CCF5" id="Text Box 139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3B7112E" w14:textId="03D0A20B" w:rsidR="00B90473" w:rsidRPr="00B90473" w:rsidRDefault="00B9047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B9047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Laboratorio No.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Lato" w:eastAsia="Times New Roman" w:hAnsi="Lato" w:cs="Times New Roman"/>
                              <w:color w:val="1B1B1B"/>
                              <w:sz w:val="43"/>
                              <w:szCs w:val="43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11AFD50" w14:textId="01D402C2" w:rsidR="00B90473" w:rsidRPr="00B90473" w:rsidRDefault="00B9047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B90473">
                                <w:rPr>
                                  <w:rFonts w:ascii="Lato" w:eastAsia="Times New Roman" w:hAnsi="Lato" w:cs="Times New Roman"/>
                                  <w:color w:val="1B1B1B"/>
                                  <w:sz w:val="43"/>
                                  <w:szCs w:val="43"/>
                                  <w:lang w:val="es-ES"/>
                                </w:rPr>
                                <w:t xml:space="preserve">Esquemas de </w:t>
                              </w:r>
                              <w:r w:rsidRPr="00B90473">
                                <w:rPr>
                                  <w:rFonts w:ascii="Lato" w:eastAsia="Times New Roman" w:hAnsi="Lato" w:cs="Times New Roman"/>
                                  <w:color w:val="1B1B1B"/>
                                  <w:sz w:val="43"/>
                                  <w:szCs w:val="43"/>
                                  <w:lang w:val="es-ES"/>
                                </w:rPr>
                                <w:t>detección</w:t>
                              </w:r>
                              <w:r w:rsidRPr="00B90473">
                                <w:rPr>
                                  <w:rFonts w:ascii="Lato" w:eastAsia="Times New Roman" w:hAnsi="Lato" w:cs="Times New Roman"/>
                                  <w:color w:val="1B1B1B"/>
                                  <w:sz w:val="43"/>
                                  <w:szCs w:val="43"/>
                                  <w:lang w:val="es-ES"/>
                                </w:rPr>
                                <w:t xml:space="preserve"> y </w:t>
                              </w:r>
                              <w:r w:rsidRPr="00B90473">
                                <w:rPr>
                                  <w:rFonts w:ascii="Lato" w:eastAsia="Times New Roman" w:hAnsi="Lato" w:cs="Times New Roman"/>
                                  <w:color w:val="1B1B1B"/>
                                  <w:sz w:val="43"/>
                                  <w:szCs w:val="43"/>
                                  <w:lang w:val="es-ES"/>
                                </w:rPr>
                                <w:t>corrección: Parte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CCF183" w14:textId="32BFE55B" w:rsidR="00B90473" w:rsidRDefault="00B90473">
          <w:pPr>
            <w:spacing w:line="259" w:lineRule="auto"/>
            <w:ind w:firstLine="0"/>
          </w:pPr>
          <w:r>
            <w:br w:type="page"/>
          </w:r>
        </w:p>
      </w:sdtContent>
    </w:sdt>
    <w:sdt>
      <w:sdtPr>
        <w:id w:val="10241375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000000" w:themeColor="text1"/>
          <w:sz w:val="24"/>
          <w:szCs w:val="22"/>
          <w:lang w:val="es-ES_tradnl"/>
        </w:rPr>
      </w:sdtEndPr>
      <w:sdtContent>
        <w:p w14:paraId="2474D3A0" w14:textId="6057AC9C" w:rsidR="00B90473" w:rsidRDefault="00B90473">
          <w:pPr>
            <w:pStyle w:val="TOCHeading"/>
          </w:pPr>
          <w:r>
            <w:t>Table of Contents</w:t>
          </w:r>
        </w:p>
        <w:p w14:paraId="40858245" w14:textId="762FAF9C" w:rsidR="005F7D67" w:rsidRDefault="00B90473">
          <w:pPr>
            <w:pStyle w:val="TOC1"/>
            <w:tabs>
              <w:tab w:val="right" w:leader="dot" w:pos="935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303113" w:history="1">
            <w:r w:rsidR="005F7D67" w:rsidRPr="00A70DAD">
              <w:rPr>
                <w:rStyle w:val="Hyperlink"/>
                <w:noProof/>
              </w:rPr>
              <w:t>Corrección de errores</w:t>
            </w:r>
            <w:r w:rsidR="005F7D67">
              <w:rPr>
                <w:noProof/>
                <w:webHidden/>
              </w:rPr>
              <w:tab/>
            </w:r>
            <w:r w:rsidR="005F7D67">
              <w:rPr>
                <w:noProof/>
                <w:webHidden/>
              </w:rPr>
              <w:fldChar w:fldCharType="begin"/>
            </w:r>
            <w:r w:rsidR="005F7D67">
              <w:rPr>
                <w:noProof/>
                <w:webHidden/>
              </w:rPr>
              <w:instrText xml:space="preserve"> PAGEREF _Toc172303113 \h </w:instrText>
            </w:r>
            <w:r w:rsidR="005F7D67">
              <w:rPr>
                <w:noProof/>
                <w:webHidden/>
              </w:rPr>
            </w:r>
            <w:r w:rsidR="005F7D67">
              <w:rPr>
                <w:noProof/>
                <w:webHidden/>
              </w:rPr>
              <w:fldChar w:fldCharType="separate"/>
            </w:r>
            <w:r w:rsidR="005F7D67">
              <w:rPr>
                <w:noProof/>
                <w:webHidden/>
              </w:rPr>
              <w:t>2</w:t>
            </w:r>
            <w:r w:rsidR="005F7D67">
              <w:rPr>
                <w:noProof/>
                <w:webHidden/>
              </w:rPr>
              <w:fldChar w:fldCharType="end"/>
            </w:r>
          </w:hyperlink>
        </w:p>
        <w:p w14:paraId="5CE35BFE" w14:textId="33BFD597" w:rsidR="005F7D67" w:rsidRDefault="005F7D67">
          <w:pPr>
            <w:pStyle w:val="TOC1"/>
            <w:tabs>
              <w:tab w:val="right" w:leader="dot" w:pos="935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US"/>
              <w14:ligatures w14:val="standardContextual"/>
            </w:rPr>
          </w:pPr>
          <w:hyperlink w:anchor="_Toc172303114" w:history="1">
            <w:r w:rsidRPr="00A70DAD">
              <w:rPr>
                <w:rStyle w:val="Hyperlink"/>
                <w:noProof/>
              </w:rPr>
              <w:t>Detección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11B1" w14:textId="10B65E70" w:rsidR="005F7D67" w:rsidRDefault="005F7D67">
          <w:pPr>
            <w:pStyle w:val="TOC2"/>
            <w:tabs>
              <w:tab w:val="right" w:leader="dot" w:pos="9352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2303115" w:history="1">
            <w:r w:rsidRPr="00A70DAD">
              <w:rPr>
                <w:rStyle w:val="Hyperlink"/>
                <w:noProof/>
              </w:rPr>
              <w:t>Fletcher 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74CA" w14:textId="5E40A8DC" w:rsidR="005F7D67" w:rsidRDefault="005F7D67">
          <w:pPr>
            <w:pStyle w:val="TOC3"/>
            <w:tabs>
              <w:tab w:val="right" w:leader="dot" w:pos="9352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2303116" w:history="1">
            <w:r w:rsidRPr="00A70DAD">
              <w:rPr>
                <w:rStyle w:val="Hyperlink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6C5B" w14:textId="3F0939C8" w:rsidR="00B90473" w:rsidRDefault="00B90473">
          <w:r>
            <w:rPr>
              <w:b/>
              <w:bCs/>
              <w:noProof/>
            </w:rPr>
            <w:fldChar w:fldCharType="end"/>
          </w:r>
        </w:p>
      </w:sdtContent>
    </w:sdt>
    <w:p w14:paraId="439EF201" w14:textId="5A889B28" w:rsidR="00B90473" w:rsidRDefault="00B90473">
      <w:pPr>
        <w:spacing w:line="259" w:lineRule="auto"/>
        <w:ind w:firstLine="0"/>
      </w:pPr>
      <w:r>
        <w:br w:type="page"/>
      </w:r>
    </w:p>
    <w:p w14:paraId="2BCC5361" w14:textId="74630192" w:rsidR="00B90473" w:rsidRDefault="00B90473" w:rsidP="00B90473">
      <w:pPr>
        <w:pStyle w:val="Heading1"/>
      </w:pPr>
      <w:bookmarkStart w:id="0" w:name="_Toc172303113"/>
      <w:r>
        <w:lastRenderedPageBreak/>
        <w:t>Corrección de errores</w:t>
      </w:r>
      <w:bookmarkEnd w:id="0"/>
    </w:p>
    <w:p w14:paraId="4E7FA030" w14:textId="0E9AC597" w:rsidR="00AA41B4" w:rsidRDefault="00AA41B4" w:rsidP="00AA41B4">
      <w:pPr>
        <w:pStyle w:val="Heading1"/>
      </w:pPr>
      <w:bookmarkStart w:id="1" w:name="_Toc172303114"/>
      <w:r>
        <w:t>Detección de errores</w:t>
      </w:r>
      <w:bookmarkEnd w:id="1"/>
      <w:r>
        <w:t xml:space="preserve"> </w:t>
      </w:r>
    </w:p>
    <w:p w14:paraId="6B84FDBD" w14:textId="18623238" w:rsidR="00AA41B4" w:rsidRPr="00AA41B4" w:rsidRDefault="00AA41B4" w:rsidP="00AA41B4">
      <w:pPr>
        <w:pStyle w:val="Heading2"/>
      </w:pPr>
      <w:bookmarkStart w:id="2" w:name="_Toc172303115"/>
      <w:r>
        <w:t xml:space="preserve">Fletcher </w:t>
      </w:r>
      <w:proofErr w:type="spellStart"/>
      <w:r>
        <w:t>checksum</w:t>
      </w:r>
      <w:bookmarkEnd w:id="2"/>
      <w:proofErr w:type="spellEnd"/>
    </w:p>
    <w:p w14:paraId="69C0E5EB" w14:textId="3765A5CE" w:rsidR="00AA41B4" w:rsidRDefault="00AA41B4" w:rsidP="00AA41B4">
      <w:pPr>
        <w:pStyle w:val="Heading3"/>
      </w:pPr>
      <w:bookmarkStart w:id="3" w:name="_Toc172303116"/>
      <w:r>
        <w:t>Pruebas</w:t>
      </w:r>
      <w:bookmarkEnd w:id="3"/>
      <w:r>
        <w:t xml:space="preserve"> </w:t>
      </w:r>
    </w:p>
    <w:p w14:paraId="49E89FAF" w14:textId="193FCC40" w:rsidR="00AA41B4" w:rsidRPr="00AA41B4" w:rsidRDefault="00AA41B4" w:rsidP="00AA41B4">
      <w:pPr>
        <w:pStyle w:val="ListParagraph"/>
        <w:numPr>
          <w:ilvl w:val="0"/>
          <w:numId w:val="4"/>
        </w:numPr>
        <w:rPr>
          <w:lang w:val="en-US"/>
        </w:rPr>
      </w:pPr>
      <w:r w:rsidRPr="00AA41B4">
        <w:rPr>
          <w:lang w:val="en-US"/>
        </w:rPr>
        <w:t xml:space="preserve">1010001 </w:t>
      </w:r>
    </w:p>
    <w:p w14:paraId="66B932E8" w14:textId="7492D5F7" w:rsidR="00B90473" w:rsidRDefault="00B90473" w:rsidP="00B90473">
      <w:r w:rsidRPr="00B90473">
        <w:drawing>
          <wp:inline distT="0" distB="0" distL="0" distR="0" wp14:anchorId="4A0B8D44" wp14:editId="1461E64A">
            <wp:extent cx="5944870" cy="2320290"/>
            <wp:effectExtent l="0" t="0" r="0" b="0"/>
            <wp:docPr id="31128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37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3A2F" w14:textId="084A07F3" w:rsidR="00AA41B4" w:rsidRPr="00AA41B4" w:rsidRDefault="00AA41B4" w:rsidP="00AA41B4">
      <w:pPr>
        <w:pStyle w:val="ListParagraph"/>
        <w:numPr>
          <w:ilvl w:val="0"/>
          <w:numId w:val="4"/>
        </w:numPr>
        <w:rPr>
          <w:lang w:val="en-US"/>
        </w:rPr>
      </w:pPr>
      <w:r w:rsidRPr="00AA41B4">
        <w:rPr>
          <w:lang w:val="en-US"/>
        </w:rPr>
        <w:t xml:space="preserve">1101001 </w:t>
      </w:r>
    </w:p>
    <w:p w14:paraId="0964EC38" w14:textId="3D2A892C" w:rsidR="00AA41B4" w:rsidRDefault="00AA41B4" w:rsidP="00AA41B4">
      <w:r w:rsidRPr="00AA41B4">
        <w:drawing>
          <wp:inline distT="0" distB="0" distL="0" distR="0" wp14:anchorId="23DD3BC5" wp14:editId="7478540F">
            <wp:extent cx="5944870" cy="2320290"/>
            <wp:effectExtent l="0" t="0" r="0" b="0"/>
            <wp:docPr id="1992942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429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4D5" w14:textId="77777777" w:rsidR="00AA41B4" w:rsidRDefault="00AA41B4" w:rsidP="00AA41B4"/>
    <w:p w14:paraId="58E792C7" w14:textId="77777777" w:rsidR="00AA41B4" w:rsidRPr="00AA41B4" w:rsidRDefault="00AA41B4" w:rsidP="00AA41B4">
      <w:pPr>
        <w:pStyle w:val="ListParagraph"/>
        <w:numPr>
          <w:ilvl w:val="0"/>
          <w:numId w:val="4"/>
        </w:numPr>
        <w:rPr>
          <w:lang w:val="en-US"/>
        </w:rPr>
      </w:pPr>
      <w:r w:rsidRPr="00AA41B4">
        <w:rPr>
          <w:lang w:val="en-US"/>
        </w:rPr>
        <w:lastRenderedPageBreak/>
        <w:t xml:space="preserve">0011101 </w:t>
      </w:r>
    </w:p>
    <w:p w14:paraId="2F31F1B9" w14:textId="1C81669F" w:rsidR="00AA41B4" w:rsidRPr="00B90473" w:rsidRDefault="00AA41B4" w:rsidP="00AA41B4">
      <w:pPr>
        <w:ind w:left="284" w:firstLine="0"/>
      </w:pPr>
      <w:r w:rsidRPr="00AA41B4">
        <w:drawing>
          <wp:inline distT="0" distB="0" distL="0" distR="0" wp14:anchorId="2B4AAD24" wp14:editId="5AE449A1">
            <wp:extent cx="5944870" cy="2320290"/>
            <wp:effectExtent l="0" t="0" r="0" b="0"/>
            <wp:docPr id="121560654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06543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B4" w:rsidRPr="00B90473" w:rsidSect="00B90473">
      <w:headerReference w:type="default" r:id="rId11"/>
      <w:pgSz w:w="12242" w:h="15842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40B0" w14:textId="77777777" w:rsidR="00706338" w:rsidRDefault="00706338" w:rsidP="00C1454A">
      <w:pPr>
        <w:spacing w:line="240" w:lineRule="auto"/>
      </w:pPr>
      <w:r>
        <w:separator/>
      </w:r>
    </w:p>
  </w:endnote>
  <w:endnote w:type="continuationSeparator" w:id="0">
    <w:p w14:paraId="131759CD" w14:textId="77777777" w:rsidR="00706338" w:rsidRDefault="00706338" w:rsidP="00C14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20FB" w14:textId="77777777" w:rsidR="00706338" w:rsidRDefault="00706338" w:rsidP="00C1454A">
      <w:pPr>
        <w:spacing w:line="240" w:lineRule="auto"/>
      </w:pPr>
      <w:r>
        <w:separator/>
      </w:r>
    </w:p>
  </w:footnote>
  <w:footnote w:type="continuationSeparator" w:id="0">
    <w:p w14:paraId="6E9A9035" w14:textId="77777777" w:rsidR="00706338" w:rsidRDefault="00706338" w:rsidP="00C14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1107" w14:textId="77777777" w:rsidR="00413844" w:rsidRDefault="00413844">
    <w:pPr>
      <w:pStyle w:val="Header"/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Página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>PAGE   \* MERGEFORMAT</w:instrText>
    </w:r>
    <w:r>
      <w:rPr>
        <w:color w:val="8496B0" w:themeColor="text2" w:themeTint="99"/>
        <w:szCs w:val="24"/>
      </w:rPr>
      <w:fldChar w:fldCharType="separate"/>
    </w:r>
    <w:r>
      <w:rPr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541115C7" w14:textId="77777777" w:rsidR="00C1454A" w:rsidRDefault="00C14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DF5"/>
    <w:multiLevelType w:val="multilevel"/>
    <w:tmpl w:val="C958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2E53"/>
    <w:multiLevelType w:val="multilevel"/>
    <w:tmpl w:val="D9B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2DD7"/>
    <w:multiLevelType w:val="hybridMultilevel"/>
    <w:tmpl w:val="05AC0038"/>
    <w:lvl w:ilvl="0" w:tplc="AAF284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4E0F55"/>
    <w:multiLevelType w:val="hybridMultilevel"/>
    <w:tmpl w:val="1040D240"/>
    <w:lvl w:ilvl="0" w:tplc="D090C5C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94789993">
    <w:abstractNumId w:val="2"/>
  </w:num>
  <w:num w:numId="2" w16cid:durableId="1996296696">
    <w:abstractNumId w:val="0"/>
  </w:num>
  <w:num w:numId="3" w16cid:durableId="961233059">
    <w:abstractNumId w:val="1"/>
  </w:num>
  <w:num w:numId="4" w16cid:durableId="1493914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73"/>
    <w:rsid w:val="00043E0A"/>
    <w:rsid w:val="000954B7"/>
    <w:rsid w:val="000B7055"/>
    <w:rsid w:val="000D7BB7"/>
    <w:rsid w:val="00166C3B"/>
    <w:rsid w:val="00277E26"/>
    <w:rsid w:val="002874C5"/>
    <w:rsid w:val="00413844"/>
    <w:rsid w:val="004F5F63"/>
    <w:rsid w:val="005F7D67"/>
    <w:rsid w:val="00613292"/>
    <w:rsid w:val="00627F35"/>
    <w:rsid w:val="00676B20"/>
    <w:rsid w:val="00680508"/>
    <w:rsid w:val="0070250D"/>
    <w:rsid w:val="00706338"/>
    <w:rsid w:val="00766A45"/>
    <w:rsid w:val="007B6C50"/>
    <w:rsid w:val="007C48CB"/>
    <w:rsid w:val="007C7030"/>
    <w:rsid w:val="008E03D8"/>
    <w:rsid w:val="00A066D6"/>
    <w:rsid w:val="00A1488A"/>
    <w:rsid w:val="00AA41B4"/>
    <w:rsid w:val="00AA780A"/>
    <w:rsid w:val="00AE34A4"/>
    <w:rsid w:val="00B2088E"/>
    <w:rsid w:val="00B847C6"/>
    <w:rsid w:val="00B87F65"/>
    <w:rsid w:val="00B90473"/>
    <w:rsid w:val="00BF2440"/>
    <w:rsid w:val="00C1454A"/>
    <w:rsid w:val="00C51B5B"/>
    <w:rsid w:val="00CC0148"/>
    <w:rsid w:val="00CD0CD1"/>
    <w:rsid w:val="00E02B40"/>
    <w:rsid w:val="00E34F5B"/>
    <w:rsid w:val="00E62524"/>
    <w:rsid w:val="00F46524"/>
    <w:rsid w:val="00F914DC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7B83"/>
  <w15:chartTrackingRefBased/>
  <w15:docId w15:val="{24C89BFE-E488-5649-88C3-0C1A681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08"/>
    <w:pPr>
      <w:spacing w:line="480" w:lineRule="auto"/>
      <w:ind w:firstLine="284"/>
    </w:pPr>
    <w:rPr>
      <w:rFonts w:ascii="Times New Roman" w:hAnsi="Times New Roman"/>
      <w:color w:val="000000" w:themeColor="text1"/>
      <w:sz w:val="24"/>
      <w:lang w:val="es-ES_tradnl"/>
    </w:rPr>
  </w:style>
  <w:style w:type="paragraph" w:styleId="Heading1">
    <w:name w:val="heading 1"/>
    <w:aliases w:val="Nivel 1"/>
    <w:basedOn w:val="Normal"/>
    <w:next w:val="Normal"/>
    <w:link w:val="Heading1Char"/>
    <w:autoRedefine/>
    <w:uiPriority w:val="9"/>
    <w:qFormat/>
    <w:rsid w:val="00C1454A"/>
    <w:pPr>
      <w:ind w:firstLine="0"/>
      <w:jc w:val="center"/>
      <w:outlineLvl w:val="0"/>
    </w:pPr>
    <w:rPr>
      <w:b/>
    </w:rPr>
  </w:style>
  <w:style w:type="paragraph" w:styleId="Heading2">
    <w:name w:val="heading 2"/>
    <w:aliases w:val="Nivel 2"/>
    <w:basedOn w:val="Heading1"/>
    <w:next w:val="Normal"/>
    <w:link w:val="Heading2Char"/>
    <w:autoRedefine/>
    <w:uiPriority w:val="9"/>
    <w:unhideWhenUsed/>
    <w:qFormat/>
    <w:rsid w:val="00C1454A"/>
    <w:pPr>
      <w:jc w:val="left"/>
      <w:outlineLvl w:val="1"/>
    </w:pPr>
  </w:style>
  <w:style w:type="paragraph" w:styleId="Heading3">
    <w:name w:val="heading 3"/>
    <w:aliases w:val="Nivel 3"/>
    <w:basedOn w:val="Heading2"/>
    <w:next w:val="Normal"/>
    <w:link w:val="Heading3Char"/>
    <w:autoRedefine/>
    <w:uiPriority w:val="9"/>
    <w:unhideWhenUsed/>
    <w:qFormat/>
    <w:rsid w:val="00C1454A"/>
    <w:pPr>
      <w:outlineLvl w:val="2"/>
    </w:pPr>
    <w:rPr>
      <w:i/>
    </w:rPr>
  </w:style>
  <w:style w:type="paragraph" w:styleId="Heading4">
    <w:name w:val="heading 4"/>
    <w:aliases w:val="Nivel 4"/>
    <w:basedOn w:val="Heading3"/>
    <w:next w:val="Normal"/>
    <w:link w:val="Heading4Char"/>
    <w:autoRedefine/>
    <w:uiPriority w:val="9"/>
    <w:unhideWhenUsed/>
    <w:qFormat/>
    <w:rsid w:val="00C1454A"/>
    <w:pPr>
      <w:ind w:firstLine="720"/>
      <w:outlineLvl w:val="3"/>
    </w:pPr>
    <w:rPr>
      <w:i w:val="0"/>
    </w:rPr>
  </w:style>
  <w:style w:type="paragraph" w:styleId="Heading5">
    <w:name w:val="heading 5"/>
    <w:aliases w:val="Nivel 5"/>
    <w:basedOn w:val="Normal"/>
    <w:next w:val="Normal"/>
    <w:link w:val="Heading5Char"/>
    <w:autoRedefine/>
    <w:uiPriority w:val="9"/>
    <w:semiHidden/>
    <w:unhideWhenUsed/>
    <w:qFormat/>
    <w:rsid w:val="00C1454A"/>
    <w:pPr>
      <w:keepNext/>
      <w:keepLines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ivel 1 Char"/>
    <w:basedOn w:val="DefaultParagraphFont"/>
    <w:link w:val="Heading1"/>
    <w:uiPriority w:val="9"/>
    <w:rsid w:val="00C1454A"/>
    <w:rPr>
      <w:rFonts w:ascii="Times New Roman" w:hAnsi="Times New Roman"/>
      <w:b/>
      <w:sz w:val="24"/>
    </w:rPr>
  </w:style>
  <w:style w:type="character" w:customStyle="1" w:styleId="Heading2Char">
    <w:name w:val="Heading 2 Char"/>
    <w:aliases w:val="Nivel 2 Char"/>
    <w:basedOn w:val="DefaultParagraphFont"/>
    <w:link w:val="Heading2"/>
    <w:uiPriority w:val="9"/>
    <w:rsid w:val="00C1454A"/>
    <w:rPr>
      <w:rFonts w:ascii="Times New Roman" w:hAnsi="Times New Roman"/>
      <w:b/>
      <w:sz w:val="24"/>
    </w:rPr>
  </w:style>
  <w:style w:type="character" w:customStyle="1" w:styleId="Heading3Char">
    <w:name w:val="Heading 3 Char"/>
    <w:aliases w:val="Nivel 3 Char"/>
    <w:basedOn w:val="DefaultParagraphFont"/>
    <w:link w:val="Heading3"/>
    <w:uiPriority w:val="9"/>
    <w:rsid w:val="00C1454A"/>
    <w:rPr>
      <w:rFonts w:ascii="Times New Roman" w:hAnsi="Times New Roman"/>
      <w:b/>
      <w:i/>
      <w:sz w:val="24"/>
    </w:rPr>
  </w:style>
  <w:style w:type="character" w:customStyle="1" w:styleId="Heading4Char">
    <w:name w:val="Heading 4 Char"/>
    <w:aliases w:val="Nivel 4 Char"/>
    <w:basedOn w:val="DefaultParagraphFont"/>
    <w:link w:val="Heading4"/>
    <w:uiPriority w:val="9"/>
    <w:rsid w:val="00C1454A"/>
    <w:rPr>
      <w:rFonts w:ascii="Times New Roman" w:hAnsi="Times New Roman"/>
      <w:b/>
      <w:sz w:val="24"/>
    </w:rPr>
  </w:style>
  <w:style w:type="character" w:customStyle="1" w:styleId="Heading5Char">
    <w:name w:val="Heading 5 Char"/>
    <w:aliases w:val="Nivel 5 Char"/>
    <w:basedOn w:val="DefaultParagraphFont"/>
    <w:link w:val="Heading5"/>
    <w:uiPriority w:val="9"/>
    <w:semiHidden/>
    <w:rsid w:val="00C1454A"/>
    <w:rPr>
      <w:rFonts w:asciiTheme="majorHAnsi" w:eastAsiaTheme="majorEastAsia" w:hAnsiTheme="majorHAnsi" w:cstheme="majorBidi"/>
      <w:b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1454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454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4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954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47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90473"/>
    <w:rPr>
      <w:rFonts w:eastAsiaTheme="minorEastAsia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90473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0473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90473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90473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473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473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473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473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47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473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7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vrcentes/Library/CloudStorage/OneDrive-UVG/Documentos/Formato%20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F581D-F166-B94B-B2F1-E30E840F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APA.dotx</Template>
  <TotalTime>7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No. 2</dc:title>
  <dc:subject>Esquemas de detección y corrección: Parte 1</dc:subject>
  <dc:creator>Marco Ramirez 21032 | Josué Morales 21116</dc:creator>
  <cp:keywords/>
  <dc:description/>
  <cp:lastModifiedBy>RAMIREZ CENTES, MARCO VINICIO</cp:lastModifiedBy>
  <cp:revision>2</cp:revision>
  <dcterms:created xsi:type="dcterms:W3CDTF">2024-07-19T23:20:00Z</dcterms:created>
  <dcterms:modified xsi:type="dcterms:W3CDTF">2024-07-19T23:38:00Z</dcterms:modified>
</cp:coreProperties>
</file>